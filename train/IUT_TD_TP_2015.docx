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AA3E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Joe De Oliveira</w:t>
                                    </w:r>
                                  </w:p>
                                </w:sdtContent>
                              </w:sdt>
                              <w:p w:rsidR="009E7824" w:rsidRPr="00703848" w:rsidRDefault="00AA3E3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AA3E37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Joe De Oliveira</w:t>
                              </w:r>
                            </w:p>
                          </w:sdtContent>
                        </w:sdt>
                        <w:p w:rsidR="009E7824" w:rsidRPr="00703848" w:rsidRDefault="00AA3E3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AA3E37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AA3E37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A3E3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bookmarkStart w:id="3" w:name="_GoBack"/>
      <w:bookmarkEnd w:id="3"/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A3E37" w:rsidRPr="00AA3E3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A3E37" w:rsidRPr="00AA3E3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embedSystemFonts/>
  <w:attachedTemplate r:id="rId1"/>
  <w:revisionView w:inkAnnotation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A3E37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B30C3-9A2A-4F1E-9890-8BDB715C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26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2015-11-03T09:15:00Z</dcterms:created>
  <dcterms:modified xsi:type="dcterms:W3CDTF">2015-11-03T09:15:00Z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